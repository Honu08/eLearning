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63" w:rsidRPr="0059737D" w:rsidRDefault="005242E8" w:rsidP="009C7520">
      <w:pPr>
        <w:pStyle w:val="ListParagraph"/>
        <w:spacing w:after="0"/>
        <w:ind w:left="0"/>
        <w:rPr>
          <w:rFonts w:ascii="Century Gothic" w:hAnsi="Century Gothic"/>
          <w:b/>
          <w:color w:val="auto"/>
          <w:sz w:val="24"/>
          <w:szCs w:val="24"/>
          <w:lang w:val="es-PR"/>
        </w:rPr>
      </w:pPr>
      <w:r>
        <w:rPr>
          <w:rFonts w:ascii="Century Gothic" w:hAnsi="Century Gothic"/>
          <w:b/>
          <w:color w:val="auto"/>
          <w:sz w:val="24"/>
          <w:szCs w:val="24"/>
          <w:lang w:val="es-PR"/>
        </w:rPr>
        <w:t>Curso</w:t>
      </w:r>
      <w:r w:rsidR="00D97563" w:rsidRPr="0059737D">
        <w:rPr>
          <w:rFonts w:ascii="Century Gothic" w:hAnsi="Century Gothic"/>
          <w:b/>
          <w:color w:val="auto"/>
          <w:sz w:val="24"/>
          <w:szCs w:val="24"/>
          <w:lang w:val="es-PR"/>
        </w:rPr>
        <w:t>: Nutrición en Acción</w:t>
      </w:r>
      <w:bookmarkStart w:id="0" w:name="_GoBack"/>
      <w:bookmarkEnd w:id="0"/>
    </w:p>
    <w:p w:rsidR="00D97563" w:rsidRPr="0059737D" w:rsidRDefault="00D97563" w:rsidP="00D97563">
      <w:pPr>
        <w:pStyle w:val="ListParagraph"/>
        <w:spacing w:after="0"/>
        <w:ind w:left="0"/>
        <w:rPr>
          <w:rFonts w:ascii="Century Gothic" w:hAnsi="Century Gothic"/>
          <w:i/>
          <w:color w:val="auto"/>
          <w:sz w:val="18"/>
          <w:szCs w:val="18"/>
          <w:lang w:val="es-PR"/>
        </w:rPr>
      </w:pPr>
      <w:r w:rsidRPr="0059737D">
        <w:rPr>
          <w:rFonts w:ascii="Century Gothic" w:hAnsi="Century Gothic"/>
          <w:i/>
          <w:color w:val="auto"/>
          <w:sz w:val="18"/>
          <w:szCs w:val="18"/>
          <w:lang w:val="es-PR"/>
        </w:rPr>
        <w:t>Lcda. Miriam Cruz Rodríguez</w:t>
      </w:r>
    </w:p>
    <w:p w:rsidR="00D97563" w:rsidRPr="0059737D" w:rsidRDefault="00D97563" w:rsidP="00D97563">
      <w:pPr>
        <w:pStyle w:val="ListParagraph"/>
        <w:spacing w:after="0"/>
        <w:ind w:left="0"/>
        <w:rPr>
          <w:rFonts w:ascii="Century Gothic" w:hAnsi="Century Gothic"/>
          <w:color w:val="auto"/>
          <w:sz w:val="18"/>
          <w:szCs w:val="18"/>
          <w:lang w:val="es-PR"/>
        </w:rPr>
      </w:pPr>
    </w:p>
    <w:p w:rsidR="009C7520" w:rsidRPr="009C7520" w:rsidRDefault="009C7520" w:rsidP="00D97563">
      <w:pPr>
        <w:pStyle w:val="ListParagraph"/>
        <w:spacing w:after="0"/>
        <w:ind w:left="0"/>
        <w:rPr>
          <w:rFonts w:ascii="Century Gothic" w:hAnsi="Century Gothic" w:cs="Arial"/>
          <w:b/>
          <w:color w:val="auto"/>
          <w:lang w:val="es-PR"/>
        </w:rPr>
      </w:pPr>
      <w:r w:rsidRPr="009C7520">
        <w:rPr>
          <w:rFonts w:ascii="Century Gothic" w:hAnsi="Century Gothic" w:cs="Arial"/>
          <w:b/>
          <w:color w:val="auto"/>
          <w:lang w:val="es-PR"/>
        </w:rPr>
        <w:t>Nombre: _______________________________________________</w:t>
      </w:r>
      <w:r w:rsidRPr="009C7520">
        <w:rPr>
          <w:rFonts w:ascii="Century Gothic" w:hAnsi="Century Gothic" w:cs="Arial"/>
          <w:b/>
          <w:color w:val="auto"/>
          <w:lang w:val="es-PR"/>
        </w:rPr>
        <w:tab/>
      </w:r>
      <w:r w:rsidRPr="009C7520">
        <w:rPr>
          <w:rFonts w:ascii="Century Gothic" w:hAnsi="Century Gothic" w:cs="Arial"/>
          <w:b/>
          <w:color w:val="auto"/>
          <w:lang w:val="es-PR"/>
        </w:rPr>
        <w:tab/>
      </w:r>
      <w:r w:rsidRPr="009C7520">
        <w:rPr>
          <w:rFonts w:ascii="Century Gothic" w:hAnsi="Century Gothic" w:cs="Arial"/>
          <w:b/>
          <w:color w:val="auto"/>
          <w:lang w:val="es-PR"/>
        </w:rPr>
        <w:tab/>
        <w:t>Fecha: ___________________________</w:t>
      </w:r>
    </w:p>
    <w:p w:rsidR="009C7520" w:rsidRPr="009C7520" w:rsidRDefault="009C7520" w:rsidP="00D97563">
      <w:pPr>
        <w:pStyle w:val="ListParagraph"/>
        <w:spacing w:after="0"/>
        <w:ind w:left="0"/>
        <w:rPr>
          <w:rFonts w:ascii="Century Gothic" w:hAnsi="Century Gothic" w:cs="Arial"/>
          <w:b/>
          <w:color w:val="auto"/>
          <w:lang w:val="es-PR"/>
        </w:rPr>
      </w:pPr>
    </w:p>
    <w:p w:rsidR="00D97563" w:rsidRPr="009C7520" w:rsidRDefault="00D97563" w:rsidP="00D97563">
      <w:pPr>
        <w:pStyle w:val="ListParagraph"/>
        <w:spacing w:after="0"/>
        <w:ind w:left="0"/>
        <w:rPr>
          <w:rFonts w:ascii="Century Gothic" w:hAnsi="Century Gothic" w:cs="Arial"/>
          <w:b/>
          <w:color w:val="auto"/>
          <w:lang w:val="es-PR"/>
        </w:rPr>
      </w:pPr>
      <w:r w:rsidRPr="009C7520">
        <w:rPr>
          <w:rFonts w:ascii="Century Gothic" w:hAnsi="Century Gothic" w:cs="Arial"/>
          <w:b/>
          <w:color w:val="auto"/>
          <w:lang w:val="es-PR"/>
        </w:rPr>
        <w:t>Pre/post Prueba</w:t>
      </w:r>
    </w:p>
    <w:p w:rsidR="00D97563" w:rsidRPr="009C7520" w:rsidRDefault="00D97563" w:rsidP="00D97563">
      <w:pPr>
        <w:pStyle w:val="ListParagraph"/>
        <w:spacing w:after="0"/>
        <w:ind w:left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>Escoja la mejor contestación y circule la letra</w:t>
      </w:r>
      <w:r w:rsidR="009C7520" w:rsidRPr="009C7520">
        <w:rPr>
          <w:rFonts w:ascii="Century Gothic" w:hAnsi="Century Gothic" w:cs="Arial"/>
          <w:color w:val="auto"/>
          <w:lang w:val="es-PR"/>
        </w:rPr>
        <w:t>.</w:t>
      </w:r>
    </w:p>
    <w:p w:rsidR="00D97563" w:rsidRPr="009C7520" w:rsidRDefault="00D97563" w:rsidP="00D97563">
      <w:pPr>
        <w:pStyle w:val="ListParagraph"/>
        <w:spacing w:after="0"/>
        <w:ind w:left="0"/>
        <w:rPr>
          <w:rFonts w:ascii="Century Gothic" w:hAnsi="Century Gothic" w:cs="Arial"/>
          <w:color w:val="auto"/>
          <w:lang w:val="es-PR"/>
        </w:rPr>
      </w:pPr>
    </w:p>
    <w:p w:rsidR="00D97563" w:rsidRPr="009C7520" w:rsidRDefault="00D97563" w:rsidP="00D97563">
      <w:pPr>
        <w:pStyle w:val="ListParagraph"/>
        <w:spacing w:after="0"/>
        <w:ind w:left="0"/>
        <w:rPr>
          <w:rFonts w:ascii="Century Gothic" w:hAnsi="Century Gothic" w:cs="Arial"/>
          <w:b/>
          <w:color w:val="auto"/>
          <w:lang w:val="es-PR"/>
        </w:rPr>
      </w:pPr>
      <w:r w:rsidRPr="009C7520">
        <w:rPr>
          <w:rFonts w:ascii="Century Gothic" w:hAnsi="Century Gothic" w:cs="Arial"/>
          <w:b/>
          <w:color w:val="auto"/>
          <w:lang w:val="es-PR"/>
        </w:rPr>
        <w:t xml:space="preserve">1. Una dieta sana y equilibrada incluye estos tres nutrientes principales (macronutrientes): </w:t>
      </w:r>
    </w:p>
    <w:p w:rsidR="00D97563" w:rsidRPr="00652295" w:rsidRDefault="00D97563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652295">
        <w:rPr>
          <w:rFonts w:ascii="Century Gothic" w:hAnsi="Century Gothic" w:cs="Arial"/>
          <w:color w:val="auto"/>
          <w:lang w:val="es-PR"/>
        </w:rPr>
        <w:t xml:space="preserve">a. </w:t>
      </w:r>
      <w:r w:rsidR="009C7520" w:rsidRPr="00652295">
        <w:rPr>
          <w:rFonts w:ascii="Century Gothic" w:hAnsi="Century Gothic" w:cs="Arial"/>
          <w:color w:val="auto"/>
          <w:lang w:val="es-PR"/>
        </w:rPr>
        <w:t xml:space="preserve"> </w:t>
      </w:r>
      <w:r w:rsidRPr="00652295">
        <w:rPr>
          <w:rFonts w:ascii="Century Gothic" w:hAnsi="Century Gothic" w:cs="Arial"/>
          <w:color w:val="auto"/>
          <w:lang w:val="es-PR"/>
        </w:rPr>
        <w:t xml:space="preserve">calorías, grasa, carbohidratos </w:t>
      </w:r>
    </w:p>
    <w:p w:rsidR="00D97563" w:rsidRPr="009C7520" w:rsidRDefault="00D97563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b.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 xml:space="preserve">carbohidratos, proteína, </w:t>
      </w:r>
      <w:r w:rsidR="00AF11F8" w:rsidRPr="009C7520">
        <w:rPr>
          <w:rFonts w:ascii="Century Gothic" w:hAnsi="Century Gothic" w:cs="Arial"/>
          <w:color w:val="auto"/>
          <w:lang w:val="es-PR"/>
        </w:rPr>
        <w:t xml:space="preserve"> fibra</w:t>
      </w:r>
    </w:p>
    <w:p w:rsidR="00D97563" w:rsidRPr="009C7520" w:rsidRDefault="00AF11F8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c.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>grasa, proteína y fibra</w:t>
      </w:r>
    </w:p>
    <w:p w:rsidR="00D97563" w:rsidRPr="009C7520" w:rsidRDefault="009C7520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d.  </w:t>
      </w:r>
      <w:r w:rsidR="00D97563" w:rsidRPr="009C7520">
        <w:rPr>
          <w:rFonts w:ascii="Century Gothic" w:hAnsi="Century Gothic" w:cs="Arial"/>
          <w:color w:val="auto"/>
          <w:lang w:val="es-PR"/>
        </w:rPr>
        <w:t>agua, fibra</w:t>
      </w:r>
      <w:r w:rsidR="00AF11F8" w:rsidRPr="009C7520">
        <w:rPr>
          <w:rFonts w:ascii="Century Gothic" w:hAnsi="Century Gothic" w:cs="Arial"/>
          <w:color w:val="auto"/>
          <w:lang w:val="es-PR"/>
        </w:rPr>
        <w:t>, vitaminas</w:t>
      </w:r>
      <w:r w:rsidR="00D97563" w:rsidRPr="009C7520">
        <w:rPr>
          <w:rFonts w:ascii="Century Gothic" w:hAnsi="Century Gothic" w:cs="Arial"/>
          <w:color w:val="auto"/>
          <w:lang w:val="es-PR"/>
        </w:rPr>
        <w:t xml:space="preserve"> </w:t>
      </w:r>
    </w:p>
    <w:p w:rsidR="00D97563" w:rsidRPr="009C7520" w:rsidRDefault="009C7520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e.  </w:t>
      </w:r>
      <w:r w:rsidR="00D97563" w:rsidRPr="009C7520">
        <w:rPr>
          <w:rFonts w:ascii="Century Gothic" w:hAnsi="Century Gothic" w:cs="Arial"/>
          <w:color w:val="auto"/>
          <w:lang w:val="es-PR"/>
        </w:rPr>
        <w:t xml:space="preserve">No sé </w:t>
      </w:r>
    </w:p>
    <w:p w:rsidR="00180FE1" w:rsidRPr="009C7520" w:rsidRDefault="00180FE1" w:rsidP="00D97563">
      <w:pPr>
        <w:spacing w:after="0"/>
        <w:rPr>
          <w:rFonts w:ascii="Century Gothic" w:hAnsi="Century Gothic" w:cs="Arial"/>
          <w:color w:val="auto"/>
          <w:lang w:val="es-PR"/>
        </w:rPr>
      </w:pPr>
    </w:p>
    <w:p w:rsidR="00180FE1" w:rsidRPr="009C7520" w:rsidRDefault="005D0719" w:rsidP="00180FE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auto"/>
          <w:lang w:val="es-PR" w:eastAsia="es-PR" w:bidi="ar-SA"/>
        </w:rPr>
      </w:pPr>
      <w:r>
        <w:rPr>
          <w:rFonts w:ascii="Century Gothic" w:hAnsi="Century Gothic" w:cs="Arial"/>
          <w:b/>
          <w:color w:val="auto"/>
          <w:lang w:val="es-PR"/>
        </w:rPr>
        <w:t>2</w:t>
      </w:r>
      <w:r w:rsidR="00180FE1" w:rsidRPr="009C7520">
        <w:rPr>
          <w:rFonts w:ascii="Century Gothic" w:hAnsi="Century Gothic" w:cs="Arial"/>
          <w:b/>
          <w:color w:val="auto"/>
          <w:lang w:val="es-PR"/>
        </w:rPr>
        <w:t xml:space="preserve">. </w:t>
      </w:r>
      <w:r w:rsidR="00180FE1" w:rsidRPr="009C7520">
        <w:rPr>
          <w:rFonts w:ascii="Century Gothic" w:hAnsi="Century Gothic" w:cs="Arial"/>
          <w:b/>
          <w:color w:val="auto"/>
          <w:lang w:val="es-PR" w:eastAsia="es-PR" w:bidi="ar-SA"/>
        </w:rPr>
        <w:t>El número de calorías que necesita al día una persona depende de:</w:t>
      </w:r>
    </w:p>
    <w:p w:rsidR="00180FE1" w:rsidRPr="009C7520" w:rsidRDefault="00180FE1" w:rsidP="009C7520">
      <w:pPr>
        <w:spacing w:after="0"/>
        <w:ind w:left="720"/>
        <w:rPr>
          <w:rFonts w:ascii="Century Gothic" w:hAnsi="Century Gothic" w:cs="Arial"/>
          <w:color w:val="auto"/>
          <w:lang w:val="es-PR" w:eastAsia="es-PR" w:bidi="ar-SA"/>
        </w:rPr>
      </w:pPr>
      <w:r w:rsidRPr="009C7520">
        <w:rPr>
          <w:rFonts w:ascii="Century Gothic" w:hAnsi="Century Gothic" w:cs="Arial"/>
          <w:color w:val="auto"/>
          <w:lang w:val="es-PR" w:eastAsia="es-PR" w:bidi="ar-SA"/>
        </w:rPr>
        <w:t xml:space="preserve">a. </w:t>
      </w:r>
      <w:r w:rsidR="009C7520" w:rsidRPr="009C7520">
        <w:rPr>
          <w:rFonts w:ascii="Century Gothic" w:hAnsi="Century Gothic" w:cs="Arial"/>
          <w:color w:val="auto"/>
          <w:lang w:val="es-PR" w:eastAsia="es-PR" w:bidi="ar-SA"/>
        </w:rPr>
        <w:t xml:space="preserve"> </w:t>
      </w:r>
      <w:r w:rsidR="00652295">
        <w:rPr>
          <w:rFonts w:ascii="Century Gothic" w:hAnsi="Century Gothic" w:cs="Arial"/>
          <w:color w:val="auto"/>
          <w:lang w:val="es-PR" w:eastAsia="es-PR" w:bidi="ar-SA"/>
        </w:rPr>
        <w:t xml:space="preserve">edad, sexo, </w:t>
      </w:r>
      <w:r w:rsidR="009C7520" w:rsidRPr="009C7520">
        <w:rPr>
          <w:rFonts w:ascii="Century Gothic" w:hAnsi="Century Gothic" w:cs="Arial"/>
          <w:color w:val="auto"/>
          <w:lang w:val="es-PR" w:eastAsia="es-PR" w:bidi="ar-SA"/>
        </w:rPr>
        <w:t>actividad física, medida de la cintura</w:t>
      </w:r>
    </w:p>
    <w:p w:rsidR="00180FE1" w:rsidRPr="00652295" w:rsidRDefault="00180FE1" w:rsidP="009C7520">
      <w:pPr>
        <w:spacing w:after="0"/>
        <w:ind w:left="720"/>
        <w:rPr>
          <w:rFonts w:ascii="Century Gothic" w:hAnsi="Century Gothic" w:cs="Arial"/>
          <w:color w:val="auto"/>
          <w:lang w:val="es-PR" w:eastAsia="es-PR" w:bidi="ar-SA"/>
        </w:rPr>
      </w:pPr>
      <w:r w:rsidRPr="00652295">
        <w:rPr>
          <w:rFonts w:ascii="Century Gothic" w:hAnsi="Century Gothic" w:cs="Arial"/>
          <w:color w:val="auto"/>
          <w:lang w:val="es-PR" w:eastAsia="es-PR" w:bidi="ar-SA"/>
        </w:rPr>
        <w:t xml:space="preserve">b. </w:t>
      </w:r>
      <w:r w:rsidR="009C7520" w:rsidRPr="00652295">
        <w:rPr>
          <w:rFonts w:ascii="Century Gothic" w:hAnsi="Century Gothic" w:cs="Arial"/>
          <w:color w:val="auto"/>
          <w:lang w:val="es-PR" w:eastAsia="es-PR" w:bidi="ar-SA"/>
        </w:rPr>
        <w:t xml:space="preserve"> </w:t>
      </w:r>
      <w:r w:rsidR="00AF11F8" w:rsidRPr="00652295">
        <w:rPr>
          <w:rFonts w:ascii="Century Gothic" w:hAnsi="Century Gothic" w:cs="Arial"/>
          <w:color w:val="auto"/>
          <w:lang w:val="es-PR" w:eastAsia="es-PR" w:bidi="ar-SA"/>
        </w:rPr>
        <w:t>est</w:t>
      </w:r>
      <w:r w:rsidR="009C7520" w:rsidRPr="00652295">
        <w:rPr>
          <w:rFonts w:ascii="Century Gothic" w:hAnsi="Century Gothic" w:cs="Arial"/>
          <w:color w:val="auto"/>
          <w:lang w:val="es-PR" w:eastAsia="es-PR" w:bidi="ar-SA"/>
        </w:rPr>
        <w:t>atura, sexo, actividad física,</w:t>
      </w:r>
      <w:r w:rsidR="00AF11F8" w:rsidRPr="00652295">
        <w:rPr>
          <w:rFonts w:ascii="Century Gothic" w:hAnsi="Century Gothic" w:cs="Arial"/>
          <w:color w:val="auto"/>
          <w:lang w:val="es-PR" w:eastAsia="es-PR" w:bidi="ar-SA"/>
        </w:rPr>
        <w:t xml:space="preserve"> tamaño estructura osea</w:t>
      </w:r>
    </w:p>
    <w:p w:rsidR="009C7520" w:rsidRPr="009C7520" w:rsidRDefault="00180FE1" w:rsidP="009C7520">
      <w:pPr>
        <w:spacing w:after="0"/>
        <w:ind w:left="720"/>
        <w:rPr>
          <w:rFonts w:ascii="Century Gothic" w:hAnsi="Century Gothic" w:cs="Arial"/>
          <w:color w:val="auto"/>
          <w:lang w:val="es-PR" w:eastAsia="es-PR" w:bidi="ar-SA"/>
        </w:rPr>
      </w:pPr>
      <w:r w:rsidRPr="009C7520">
        <w:rPr>
          <w:rFonts w:ascii="Century Gothic" w:hAnsi="Century Gothic" w:cs="Arial"/>
          <w:color w:val="auto"/>
          <w:lang w:val="es-PR" w:eastAsia="es-PR" w:bidi="ar-SA"/>
        </w:rPr>
        <w:t xml:space="preserve">c. </w:t>
      </w:r>
      <w:r w:rsidR="009C7520" w:rsidRPr="009C7520">
        <w:rPr>
          <w:rFonts w:ascii="Century Gothic" w:hAnsi="Century Gothic" w:cs="Arial"/>
          <w:color w:val="auto"/>
          <w:lang w:val="es-PR" w:eastAsia="es-PR" w:bidi="ar-SA"/>
        </w:rPr>
        <w:t xml:space="preserve"> </w:t>
      </w:r>
      <w:r w:rsidRPr="009C7520">
        <w:rPr>
          <w:rFonts w:ascii="Century Gothic" w:hAnsi="Century Gothic" w:cs="Arial"/>
          <w:color w:val="auto"/>
          <w:lang w:val="es-PR" w:eastAsia="es-PR" w:bidi="ar-SA"/>
        </w:rPr>
        <w:t xml:space="preserve">peso actual, </w:t>
      </w:r>
      <w:r w:rsidR="00247D17" w:rsidRPr="009C7520">
        <w:rPr>
          <w:rFonts w:ascii="Century Gothic" w:hAnsi="Century Gothic" w:cs="Arial"/>
          <w:color w:val="auto"/>
          <w:lang w:val="es-PR" w:eastAsia="es-PR" w:bidi="ar-SA"/>
        </w:rPr>
        <w:t>sexo, edad</w:t>
      </w:r>
      <w:r w:rsidR="009C7520" w:rsidRPr="009C7520">
        <w:rPr>
          <w:rFonts w:ascii="Century Gothic" w:hAnsi="Century Gothic" w:cs="Arial"/>
          <w:color w:val="auto"/>
          <w:lang w:val="es-PR" w:eastAsia="es-PR" w:bidi="ar-SA"/>
        </w:rPr>
        <w:t>, medida de la cintura</w:t>
      </w:r>
    </w:p>
    <w:p w:rsidR="00247D17" w:rsidRPr="009C7520" w:rsidRDefault="00247D17" w:rsidP="009C7520">
      <w:pPr>
        <w:spacing w:after="0"/>
        <w:ind w:left="720"/>
        <w:rPr>
          <w:rFonts w:ascii="Century Gothic" w:hAnsi="Century Gothic" w:cs="Arial"/>
          <w:color w:val="auto"/>
          <w:lang w:val="es-PR" w:eastAsia="es-PR" w:bidi="ar-SA"/>
        </w:rPr>
      </w:pPr>
      <w:r w:rsidRPr="009C7520">
        <w:rPr>
          <w:rFonts w:ascii="Century Gothic" w:hAnsi="Century Gothic" w:cs="Arial"/>
          <w:color w:val="auto"/>
          <w:lang w:val="es-PR" w:eastAsia="es-PR" w:bidi="ar-SA"/>
        </w:rPr>
        <w:t xml:space="preserve">d. </w:t>
      </w:r>
      <w:r w:rsidR="009C7520" w:rsidRPr="009C7520">
        <w:rPr>
          <w:rFonts w:ascii="Century Gothic" w:hAnsi="Century Gothic" w:cs="Arial"/>
          <w:color w:val="auto"/>
          <w:lang w:val="es-PR" w:eastAsia="es-PR" w:bidi="ar-SA"/>
        </w:rPr>
        <w:t xml:space="preserve"> </w:t>
      </w:r>
      <w:r w:rsidRPr="009C7520">
        <w:rPr>
          <w:rFonts w:ascii="Century Gothic" w:hAnsi="Century Gothic" w:cs="Arial"/>
          <w:color w:val="auto"/>
          <w:lang w:val="es-PR" w:eastAsia="es-PR" w:bidi="ar-SA"/>
        </w:rPr>
        <w:t>actividad física, tamaño estructura osea, peso actual</w:t>
      </w:r>
    </w:p>
    <w:p w:rsidR="00AF11F8" w:rsidRPr="009C7520" w:rsidRDefault="00AF11F8" w:rsidP="009C7520">
      <w:pPr>
        <w:spacing w:after="0"/>
        <w:ind w:left="72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 w:eastAsia="es-PR" w:bidi="ar-SA"/>
        </w:rPr>
        <w:t xml:space="preserve">e. </w:t>
      </w:r>
      <w:r w:rsidR="009C7520" w:rsidRPr="009C7520">
        <w:rPr>
          <w:rFonts w:ascii="Century Gothic" w:hAnsi="Century Gothic" w:cs="Arial"/>
          <w:color w:val="auto"/>
          <w:lang w:val="es-PR" w:eastAsia="es-PR" w:bidi="ar-SA"/>
        </w:rPr>
        <w:t xml:space="preserve"> </w:t>
      </w:r>
      <w:r w:rsidRPr="009C7520">
        <w:rPr>
          <w:rFonts w:ascii="Century Gothic" w:hAnsi="Century Gothic" w:cs="Arial"/>
          <w:color w:val="auto"/>
          <w:lang w:val="es-PR" w:eastAsia="es-PR" w:bidi="ar-SA"/>
        </w:rPr>
        <w:t>No sé</w:t>
      </w:r>
    </w:p>
    <w:p w:rsidR="00180FE1" w:rsidRPr="009C7520" w:rsidRDefault="00180FE1" w:rsidP="00D97563">
      <w:pPr>
        <w:spacing w:after="0"/>
        <w:rPr>
          <w:rFonts w:ascii="Century Gothic" w:hAnsi="Century Gothic" w:cs="Arial"/>
          <w:color w:val="auto"/>
          <w:lang w:val="es-PR"/>
        </w:rPr>
      </w:pPr>
    </w:p>
    <w:p w:rsidR="00D97563" w:rsidRPr="009C7520" w:rsidRDefault="005D0719" w:rsidP="00D97563">
      <w:pPr>
        <w:spacing w:after="0"/>
        <w:rPr>
          <w:rFonts w:ascii="Century Gothic" w:hAnsi="Century Gothic" w:cs="Arial"/>
          <w:b/>
          <w:color w:val="auto"/>
          <w:lang w:val="es-PR"/>
        </w:rPr>
      </w:pPr>
      <w:r>
        <w:rPr>
          <w:rFonts w:ascii="Century Gothic" w:hAnsi="Century Gothic" w:cs="Arial"/>
          <w:b/>
          <w:color w:val="auto"/>
          <w:lang w:val="es-PR"/>
        </w:rPr>
        <w:t>3</w:t>
      </w:r>
      <w:r w:rsidR="00D97563" w:rsidRPr="009C7520">
        <w:rPr>
          <w:rFonts w:ascii="Century Gothic" w:hAnsi="Century Gothic" w:cs="Arial"/>
          <w:b/>
          <w:color w:val="auto"/>
          <w:lang w:val="es-PR"/>
        </w:rPr>
        <w:t xml:space="preserve">. ¿Cuál de estas proporciones del plato es la adecuada para la planificación de comidas saludables? </w:t>
      </w:r>
    </w:p>
    <w:p w:rsidR="00D97563" w:rsidRPr="009C7520" w:rsidRDefault="00D97563" w:rsidP="009C7520">
      <w:pPr>
        <w:spacing w:after="0"/>
        <w:ind w:left="72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a.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>½ proteínas ¼ cereales ¼ frutas y vegetales</w:t>
      </w:r>
    </w:p>
    <w:p w:rsidR="00D97563" w:rsidRPr="009C7520" w:rsidRDefault="00D97563" w:rsidP="009C7520">
      <w:pPr>
        <w:spacing w:after="0"/>
        <w:ind w:left="72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b.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vertAlign w:val="superscript"/>
          <w:lang w:val="es-PR"/>
        </w:rPr>
        <w:t>1/3</w:t>
      </w:r>
      <w:r w:rsidRPr="009C7520">
        <w:rPr>
          <w:rFonts w:ascii="Century Gothic" w:hAnsi="Century Gothic" w:cs="Arial"/>
          <w:color w:val="auto"/>
          <w:lang w:val="es-PR"/>
        </w:rPr>
        <w:t xml:space="preserve"> frutas, </w:t>
      </w:r>
      <w:r w:rsidRPr="009C7520">
        <w:rPr>
          <w:rFonts w:ascii="Century Gothic" w:hAnsi="Century Gothic" w:cs="Arial"/>
          <w:color w:val="auto"/>
          <w:vertAlign w:val="superscript"/>
          <w:lang w:val="es-PR"/>
        </w:rPr>
        <w:t>1/3</w:t>
      </w:r>
      <w:r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="00652295">
        <w:rPr>
          <w:rFonts w:ascii="Century Gothic" w:hAnsi="Century Gothic" w:cs="Arial"/>
          <w:color w:val="auto"/>
          <w:lang w:val="es-PR"/>
        </w:rPr>
        <w:t>proteinas</w:t>
      </w:r>
      <w:r w:rsidRPr="009C7520">
        <w:rPr>
          <w:rFonts w:ascii="Century Gothic" w:hAnsi="Century Gothic" w:cs="Arial"/>
          <w:color w:val="auto"/>
          <w:lang w:val="es-PR"/>
        </w:rPr>
        <w:t xml:space="preserve">, </w:t>
      </w:r>
      <w:r w:rsidRPr="009C7520">
        <w:rPr>
          <w:rFonts w:ascii="Century Gothic" w:hAnsi="Century Gothic" w:cs="Arial"/>
          <w:color w:val="auto"/>
          <w:vertAlign w:val="superscript"/>
          <w:lang w:val="es-PR"/>
        </w:rPr>
        <w:t>1/3</w:t>
      </w:r>
      <w:r w:rsidR="00652295">
        <w:rPr>
          <w:rFonts w:ascii="Century Gothic" w:hAnsi="Century Gothic" w:cs="Arial"/>
          <w:color w:val="auto"/>
          <w:lang w:val="es-PR"/>
        </w:rPr>
        <w:t xml:space="preserve"> cereales</w:t>
      </w:r>
      <w:r w:rsidRPr="009C7520">
        <w:rPr>
          <w:rFonts w:ascii="Century Gothic" w:hAnsi="Century Gothic" w:cs="Arial"/>
          <w:color w:val="auto"/>
          <w:lang w:val="es-PR"/>
        </w:rPr>
        <w:t xml:space="preserve"> </w:t>
      </w:r>
    </w:p>
    <w:p w:rsidR="00D97563" w:rsidRPr="00652295" w:rsidRDefault="00D97563" w:rsidP="009C7520">
      <w:pPr>
        <w:spacing w:after="0"/>
        <w:ind w:left="720"/>
        <w:rPr>
          <w:rFonts w:ascii="Century Gothic" w:hAnsi="Century Gothic" w:cs="Arial"/>
          <w:color w:val="auto"/>
          <w:lang w:val="es-PR"/>
        </w:rPr>
      </w:pPr>
      <w:r w:rsidRPr="00652295">
        <w:rPr>
          <w:rFonts w:ascii="Century Gothic" w:hAnsi="Century Gothic" w:cs="Arial"/>
          <w:color w:val="auto"/>
          <w:lang w:val="es-PR"/>
        </w:rPr>
        <w:t xml:space="preserve">c.  </w:t>
      </w:r>
      <w:r w:rsidR="009C7520" w:rsidRPr="00652295">
        <w:rPr>
          <w:rFonts w:ascii="Century Gothic" w:hAnsi="Century Gothic" w:cs="Arial"/>
          <w:color w:val="auto"/>
          <w:lang w:val="es-PR"/>
        </w:rPr>
        <w:t xml:space="preserve"> </w:t>
      </w:r>
      <w:r w:rsidRPr="00652295">
        <w:rPr>
          <w:rFonts w:ascii="Century Gothic" w:hAnsi="Century Gothic" w:cs="Arial"/>
          <w:color w:val="auto"/>
          <w:lang w:val="es-PR"/>
        </w:rPr>
        <w:t>½ fruta y vegetal</w:t>
      </w:r>
      <w:r w:rsidR="009C7520" w:rsidRPr="00652295">
        <w:rPr>
          <w:rFonts w:ascii="Century Gothic" w:hAnsi="Century Gothic" w:cs="Arial"/>
          <w:color w:val="auto"/>
          <w:lang w:val="es-PR"/>
        </w:rPr>
        <w:t>es, ¼</w:t>
      </w:r>
      <w:r w:rsidR="00652295" w:rsidRPr="00652295">
        <w:rPr>
          <w:rFonts w:ascii="Century Gothic" w:hAnsi="Century Gothic" w:cs="Arial"/>
          <w:color w:val="auto"/>
          <w:lang w:val="es-PR"/>
        </w:rPr>
        <w:t xml:space="preserve"> </w:t>
      </w:r>
      <w:r w:rsidR="009C7520" w:rsidRPr="00652295">
        <w:rPr>
          <w:rFonts w:ascii="Century Gothic" w:hAnsi="Century Gothic" w:cs="Arial"/>
          <w:color w:val="auto"/>
          <w:lang w:val="es-PR"/>
        </w:rPr>
        <w:t xml:space="preserve">proteína, ¼ </w:t>
      </w:r>
      <w:r w:rsidR="00652295" w:rsidRPr="00652295">
        <w:rPr>
          <w:rFonts w:ascii="Century Gothic" w:hAnsi="Century Gothic" w:cs="Arial"/>
          <w:color w:val="auto"/>
          <w:lang w:val="es-PR"/>
        </w:rPr>
        <w:t>cereales</w:t>
      </w:r>
      <w:r w:rsidRPr="00652295">
        <w:rPr>
          <w:rFonts w:ascii="Century Gothic" w:hAnsi="Century Gothic" w:cs="Arial"/>
          <w:color w:val="auto"/>
          <w:lang w:val="es-PR"/>
        </w:rPr>
        <w:t xml:space="preserve"> </w:t>
      </w:r>
    </w:p>
    <w:p w:rsidR="00D97563" w:rsidRPr="009C7520" w:rsidRDefault="00D97563" w:rsidP="009C7520">
      <w:pPr>
        <w:spacing w:after="0"/>
        <w:ind w:left="72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d.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>½ cereales, ¼ proteina, ¼ grasas desaturadas</w:t>
      </w:r>
    </w:p>
    <w:p w:rsidR="00D97563" w:rsidRPr="009C7520" w:rsidRDefault="00D97563" w:rsidP="009C7520">
      <w:pPr>
        <w:spacing w:after="0"/>
        <w:ind w:left="72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e.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>No sé</w:t>
      </w:r>
    </w:p>
    <w:p w:rsidR="00D97563" w:rsidRPr="009C7520" w:rsidRDefault="00D97563" w:rsidP="00D97563">
      <w:pPr>
        <w:spacing w:after="0"/>
        <w:rPr>
          <w:rFonts w:ascii="Century Gothic" w:hAnsi="Century Gothic" w:cs="Arial"/>
          <w:color w:val="auto"/>
          <w:lang w:val="es-PR"/>
        </w:rPr>
      </w:pPr>
    </w:p>
    <w:p w:rsidR="00D97563" w:rsidRPr="009C7520" w:rsidRDefault="00D97563" w:rsidP="00A53A6A">
      <w:pPr>
        <w:pStyle w:val="Default"/>
        <w:rPr>
          <w:rFonts w:ascii="Century Gothic" w:hAnsi="Century Gothic" w:cs="Arial"/>
          <w:color w:val="auto"/>
          <w:sz w:val="20"/>
          <w:szCs w:val="20"/>
        </w:rPr>
      </w:pPr>
    </w:p>
    <w:p w:rsidR="00D97563" w:rsidRPr="009C7520" w:rsidRDefault="005D0719" w:rsidP="00D97563">
      <w:pPr>
        <w:pStyle w:val="Default"/>
        <w:rPr>
          <w:rFonts w:ascii="Century Gothic" w:hAnsi="Century Gothic" w:cs="Arial"/>
          <w:b/>
          <w:color w:val="auto"/>
          <w:sz w:val="20"/>
          <w:szCs w:val="20"/>
        </w:rPr>
      </w:pPr>
      <w:r>
        <w:rPr>
          <w:rFonts w:ascii="Century Gothic" w:hAnsi="Century Gothic" w:cs="Arial"/>
          <w:b/>
          <w:color w:val="auto"/>
          <w:sz w:val="20"/>
          <w:szCs w:val="20"/>
        </w:rPr>
        <w:t>4</w:t>
      </w:r>
      <w:r w:rsidR="00D97563" w:rsidRPr="009C7520">
        <w:rPr>
          <w:rFonts w:ascii="Century Gothic" w:hAnsi="Century Gothic" w:cs="Arial"/>
          <w:b/>
          <w:color w:val="auto"/>
          <w:sz w:val="20"/>
          <w:szCs w:val="20"/>
        </w:rPr>
        <w:t>. Un buen plan nutricional para perder peso debe considerar lo siguiente:</w:t>
      </w:r>
    </w:p>
    <w:p w:rsidR="00D97563" w:rsidRPr="009C7520" w:rsidRDefault="0059737D" w:rsidP="009C7520">
      <w:pPr>
        <w:pStyle w:val="Default"/>
        <w:ind w:left="720"/>
        <w:rPr>
          <w:rFonts w:ascii="Century Gothic" w:hAnsi="Century Gothic" w:cs="Arial"/>
          <w:color w:val="auto"/>
          <w:sz w:val="20"/>
          <w:szCs w:val="20"/>
        </w:rPr>
      </w:pPr>
      <w:r w:rsidRPr="009C7520">
        <w:rPr>
          <w:rFonts w:ascii="Century Gothic" w:hAnsi="Century Gothic" w:cs="Arial"/>
          <w:color w:val="auto"/>
          <w:sz w:val="20"/>
          <w:szCs w:val="20"/>
        </w:rPr>
        <w:t>a.</w:t>
      </w:r>
      <w:r w:rsidR="009C7520"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="00D97563" w:rsidRPr="009C7520">
        <w:rPr>
          <w:rFonts w:ascii="Century Gothic" w:hAnsi="Century Gothic" w:cs="Arial"/>
          <w:color w:val="auto"/>
          <w:sz w:val="20"/>
          <w:szCs w:val="20"/>
        </w:rPr>
        <w:t>Incluir alimentos que ayuden a quemar las grasas</w:t>
      </w:r>
    </w:p>
    <w:p w:rsidR="00D97563" w:rsidRPr="009C7520" w:rsidRDefault="0059737D" w:rsidP="009C7520">
      <w:pPr>
        <w:pStyle w:val="Default"/>
        <w:ind w:left="720"/>
        <w:rPr>
          <w:rFonts w:ascii="Century Gothic" w:hAnsi="Century Gothic" w:cs="Arial"/>
          <w:color w:val="auto"/>
          <w:sz w:val="20"/>
          <w:szCs w:val="20"/>
        </w:rPr>
      </w:pPr>
      <w:r w:rsidRPr="009C7520">
        <w:rPr>
          <w:rFonts w:ascii="Century Gothic" w:hAnsi="Century Gothic" w:cs="Arial"/>
          <w:color w:val="auto"/>
          <w:sz w:val="20"/>
          <w:szCs w:val="20"/>
        </w:rPr>
        <w:t xml:space="preserve">b. </w:t>
      </w:r>
      <w:r w:rsidR="009C7520"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="00D97563" w:rsidRPr="009C7520">
        <w:rPr>
          <w:rFonts w:ascii="Century Gothic" w:hAnsi="Century Gothic" w:cs="Arial"/>
          <w:color w:val="auto"/>
          <w:sz w:val="20"/>
          <w:szCs w:val="20"/>
        </w:rPr>
        <w:t>Usar las proteínas como principal fuente de energía</w:t>
      </w:r>
    </w:p>
    <w:p w:rsidR="00D97563" w:rsidRPr="009C7520" w:rsidRDefault="0059737D" w:rsidP="009C7520">
      <w:pPr>
        <w:pStyle w:val="Default"/>
        <w:ind w:left="720"/>
        <w:rPr>
          <w:rFonts w:ascii="Century Gothic" w:hAnsi="Century Gothic" w:cs="Arial"/>
          <w:color w:val="auto"/>
          <w:sz w:val="20"/>
          <w:szCs w:val="20"/>
        </w:rPr>
      </w:pPr>
      <w:r w:rsidRPr="009C7520">
        <w:rPr>
          <w:rFonts w:ascii="Century Gothic" w:hAnsi="Century Gothic" w:cs="Arial"/>
          <w:color w:val="auto"/>
          <w:sz w:val="20"/>
          <w:szCs w:val="20"/>
        </w:rPr>
        <w:t>c.</w:t>
      </w:r>
      <w:r w:rsidR="009C7520"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="00D97563" w:rsidRPr="009C7520">
        <w:rPr>
          <w:rFonts w:ascii="Century Gothic" w:hAnsi="Century Gothic" w:cs="Arial"/>
          <w:color w:val="auto"/>
          <w:sz w:val="20"/>
          <w:szCs w:val="20"/>
        </w:rPr>
        <w:t>Un alto consumo de fibra y grasas no saturadas para alto valor de saciedad</w:t>
      </w:r>
    </w:p>
    <w:p w:rsidR="00D97563" w:rsidRPr="009C7520" w:rsidRDefault="0059737D" w:rsidP="009C7520">
      <w:pPr>
        <w:pStyle w:val="Default"/>
        <w:ind w:left="720"/>
        <w:rPr>
          <w:rFonts w:ascii="Century Gothic" w:hAnsi="Century Gothic" w:cs="Arial"/>
          <w:color w:val="auto"/>
          <w:sz w:val="20"/>
          <w:szCs w:val="20"/>
        </w:rPr>
      </w:pPr>
      <w:r w:rsidRPr="009C7520">
        <w:rPr>
          <w:rFonts w:ascii="Century Gothic" w:hAnsi="Century Gothic" w:cs="Arial"/>
          <w:color w:val="auto"/>
          <w:sz w:val="20"/>
          <w:szCs w:val="20"/>
        </w:rPr>
        <w:t>d.</w:t>
      </w:r>
      <w:r w:rsidR="009C7520"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="00D97563" w:rsidRPr="009C7520">
        <w:rPr>
          <w:rFonts w:ascii="Century Gothic" w:hAnsi="Century Gothic" w:cs="Arial"/>
          <w:color w:val="auto"/>
          <w:sz w:val="20"/>
          <w:szCs w:val="20"/>
        </w:rPr>
        <w:t>Un aumento actividad física</w:t>
      </w:r>
    </w:p>
    <w:p w:rsidR="00D97563" w:rsidRPr="009C7520" w:rsidRDefault="0059737D" w:rsidP="009C7520">
      <w:pPr>
        <w:pStyle w:val="Default"/>
        <w:ind w:left="720"/>
        <w:rPr>
          <w:rFonts w:ascii="Century Gothic" w:hAnsi="Century Gothic" w:cs="Arial"/>
          <w:color w:val="auto"/>
          <w:sz w:val="20"/>
          <w:szCs w:val="20"/>
        </w:rPr>
      </w:pPr>
      <w:r w:rsidRPr="009C7520">
        <w:rPr>
          <w:rFonts w:ascii="Century Gothic" w:hAnsi="Century Gothic" w:cs="Arial"/>
          <w:color w:val="auto"/>
          <w:sz w:val="20"/>
          <w:szCs w:val="20"/>
        </w:rPr>
        <w:t xml:space="preserve">e. </w:t>
      </w:r>
      <w:r w:rsidR="009C7520" w:rsidRPr="009C7520">
        <w:rPr>
          <w:rFonts w:ascii="Century Gothic" w:hAnsi="Century Gothic" w:cs="Arial"/>
          <w:color w:val="auto"/>
          <w:sz w:val="20"/>
          <w:szCs w:val="20"/>
        </w:rPr>
        <w:t xml:space="preserve"> </w:t>
      </w:r>
      <w:r w:rsidR="00D97563" w:rsidRPr="009C7520">
        <w:rPr>
          <w:rFonts w:ascii="Century Gothic" w:hAnsi="Century Gothic" w:cs="Arial"/>
          <w:color w:val="auto"/>
          <w:sz w:val="20"/>
          <w:szCs w:val="20"/>
        </w:rPr>
        <w:t>No sé</w:t>
      </w:r>
    </w:p>
    <w:p w:rsidR="00D97563" w:rsidRPr="009C7520" w:rsidRDefault="00D97563" w:rsidP="00D97563">
      <w:pPr>
        <w:pStyle w:val="ListParagraph"/>
        <w:spacing w:after="0"/>
        <w:ind w:left="0"/>
        <w:rPr>
          <w:rFonts w:ascii="Century Gothic" w:hAnsi="Century Gothic" w:cs="Arial"/>
          <w:color w:val="auto"/>
          <w:lang w:val="es-PR"/>
        </w:rPr>
      </w:pPr>
    </w:p>
    <w:p w:rsidR="00D97563" w:rsidRPr="009C7520" w:rsidRDefault="005D0719" w:rsidP="00D97563">
      <w:pPr>
        <w:pStyle w:val="ListParagraph"/>
        <w:spacing w:after="0"/>
        <w:ind w:left="0"/>
        <w:rPr>
          <w:rFonts w:ascii="Century Gothic" w:hAnsi="Century Gothic" w:cs="Arial"/>
          <w:b/>
          <w:color w:val="auto"/>
          <w:lang w:val="es-PR"/>
        </w:rPr>
      </w:pPr>
      <w:r>
        <w:rPr>
          <w:rFonts w:ascii="Century Gothic" w:hAnsi="Century Gothic" w:cs="Arial"/>
          <w:b/>
          <w:color w:val="auto"/>
          <w:lang w:val="es-PR"/>
        </w:rPr>
        <w:t>5</w:t>
      </w:r>
      <w:r w:rsidR="009C7520">
        <w:rPr>
          <w:rFonts w:ascii="Century Gothic" w:hAnsi="Century Gothic" w:cs="Arial"/>
          <w:b/>
          <w:color w:val="auto"/>
          <w:lang w:val="es-PR"/>
        </w:rPr>
        <w:t>. La nutrición se puede poner</w:t>
      </w:r>
      <w:r w:rsidR="00D97563" w:rsidRPr="009C7520">
        <w:rPr>
          <w:rFonts w:ascii="Century Gothic" w:hAnsi="Century Gothic" w:cs="Arial"/>
          <w:b/>
          <w:color w:val="auto"/>
          <w:lang w:val="es-PR"/>
        </w:rPr>
        <w:t xml:space="preserve"> en acción </w:t>
      </w:r>
      <w:r w:rsidR="004045A8">
        <w:rPr>
          <w:rFonts w:ascii="Century Gothic" w:hAnsi="Century Gothic" w:cs="Arial"/>
          <w:b/>
          <w:color w:val="auto"/>
          <w:lang w:val="es-PR"/>
        </w:rPr>
        <w:t xml:space="preserve">por largo tiempo </w:t>
      </w:r>
      <w:r w:rsidR="00D97563" w:rsidRPr="009C7520">
        <w:rPr>
          <w:rFonts w:ascii="Century Gothic" w:hAnsi="Century Gothic" w:cs="Arial"/>
          <w:b/>
          <w:color w:val="auto"/>
          <w:lang w:val="es-PR"/>
        </w:rPr>
        <w:t>cuando:</w:t>
      </w:r>
    </w:p>
    <w:p w:rsidR="00D97563" w:rsidRPr="009C7520" w:rsidRDefault="00D97563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a.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>Se ofrece un plan nutricional restringido en alimentos altos en grasas y azucares.</w:t>
      </w:r>
    </w:p>
    <w:p w:rsidR="00D97563" w:rsidRPr="009C7520" w:rsidRDefault="00D97563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b. 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>Se ofrece un menú elaborado de acuerdo a las necesidades calorícas del individuo.</w:t>
      </w:r>
    </w:p>
    <w:p w:rsidR="004045A8" w:rsidRPr="009C7520" w:rsidRDefault="004045A8" w:rsidP="004045A8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 xml:space="preserve">c.  Se ofrece un plan nutricional de 6 comidas diarias </w:t>
      </w:r>
      <w:r>
        <w:rPr>
          <w:rFonts w:ascii="Century Gothic" w:hAnsi="Century Gothic" w:cs="Arial"/>
          <w:color w:val="auto"/>
          <w:lang w:val="es-PR"/>
        </w:rPr>
        <w:t>para</w:t>
      </w:r>
      <w:r w:rsidRPr="009C7520">
        <w:rPr>
          <w:rFonts w:ascii="Century Gothic" w:hAnsi="Century Gothic" w:cs="Arial"/>
          <w:color w:val="auto"/>
          <w:lang w:val="es-PR"/>
        </w:rPr>
        <w:t xml:space="preserve"> evita</w:t>
      </w:r>
      <w:r>
        <w:rPr>
          <w:rFonts w:ascii="Century Gothic" w:hAnsi="Century Gothic" w:cs="Arial"/>
          <w:color w:val="auto"/>
          <w:lang w:val="es-PR"/>
        </w:rPr>
        <w:t>r</w:t>
      </w:r>
      <w:r w:rsidRPr="009C7520">
        <w:rPr>
          <w:rFonts w:ascii="Century Gothic" w:hAnsi="Century Gothic" w:cs="Arial"/>
          <w:color w:val="auto"/>
          <w:lang w:val="es-PR"/>
        </w:rPr>
        <w:t xml:space="preserve"> el picar entre comidas o los atracones nocturnos.</w:t>
      </w:r>
    </w:p>
    <w:p w:rsidR="00D97563" w:rsidRPr="005D0719" w:rsidRDefault="00D97563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5D0719">
        <w:rPr>
          <w:rFonts w:ascii="Century Gothic" w:hAnsi="Century Gothic" w:cs="Arial"/>
          <w:color w:val="auto"/>
          <w:lang w:val="es-PR"/>
        </w:rPr>
        <w:t xml:space="preserve">d. </w:t>
      </w:r>
      <w:r w:rsidR="009C7520" w:rsidRPr="005D0719">
        <w:rPr>
          <w:rFonts w:ascii="Century Gothic" w:hAnsi="Century Gothic" w:cs="Arial"/>
          <w:color w:val="auto"/>
          <w:lang w:val="es-PR"/>
        </w:rPr>
        <w:t xml:space="preserve"> </w:t>
      </w:r>
      <w:r w:rsidRPr="005D0719">
        <w:rPr>
          <w:rFonts w:ascii="Century Gothic" w:hAnsi="Century Gothic" w:cs="Arial"/>
          <w:color w:val="auto"/>
          <w:lang w:val="es-PR"/>
        </w:rPr>
        <w:t>Se ofrece un plan nutricional que tome en cuenta condición física y emocional, gustos y preferencias del individuo, y la capacidad para llevarlo a cabo.</w:t>
      </w:r>
    </w:p>
    <w:p w:rsidR="00D97563" w:rsidRPr="009C7520" w:rsidRDefault="00D97563" w:rsidP="009C7520">
      <w:pPr>
        <w:pStyle w:val="ListParagraph"/>
        <w:spacing w:after="0"/>
        <w:rPr>
          <w:rFonts w:ascii="Century Gothic" w:hAnsi="Century Gothic" w:cs="Arial"/>
          <w:color w:val="auto"/>
          <w:lang w:val="es-PR"/>
        </w:rPr>
      </w:pPr>
      <w:r w:rsidRPr="009C7520">
        <w:rPr>
          <w:rFonts w:ascii="Century Gothic" w:hAnsi="Century Gothic" w:cs="Arial"/>
          <w:color w:val="auto"/>
          <w:lang w:val="es-PR"/>
        </w:rPr>
        <w:t>e.</w:t>
      </w:r>
      <w:r w:rsidR="009C7520" w:rsidRPr="009C7520">
        <w:rPr>
          <w:rFonts w:ascii="Century Gothic" w:hAnsi="Century Gothic" w:cs="Arial"/>
          <w:color w:val="auto"/>
          <w:lang w:val="es-PR"/>
        </w:rPr>
        <w:t xml:space="preserve"> </w:t>
      </w:r>
      <w:r w:rsidRPr="009C7520">
        <w:rPr>
          <w:rFonts w:ascii="Century Gothic" w:hAnsi="Century Gothic" w:cs="Arial"/>
          <w:color w:val="auto"/>
          <w:lang w:val="es-PR"/>
        </w:rPr>
        <w:t xml:space="preserve"> No sé</w:t>
      </w:r>
    </w:p>
    <w:p w:rsidR="007050DC" w:rsidRPr="009C7520" w:rsidRDefault="007050DC" w:rsidP="00D97563">
      <w:pPr>
        <w:spacing w:after="0"/>
        <w:rPr>
          <w:rFonts w:ascii="Century Gothic" w:hAnsi="Century Gothic" w:cs="Arial"/>
          <w:lang w:val="es-PR"/>
        </w:rPr>
      </w:pPr>
    </w:p>
    <w:p w:rsidR="0085238A" w:rsidRPr="009C7520" w:rsidRDefault="0085238A" w:rsidP="00D97563">
      <w:pPr>
        <w:spacing w:after="0"/>
        <w:rPr>
          <w:rFonts w:ascii="Arial" w:hAnsi="Arial" w:cs="Arial"/>
          <w:sz w:val="16"/>
          <w:szCs w:val="16"/>
          <w:lang w:val="es-PR"/>
        </w:rPr>
      </w:pPr>
    </w:p>
    <w:p w:rsidR="00CA6BB7" w:rsidRPr="009C7520" w:rsidRDefault="00CA6BB7" w:rsidP="00D97563">
      <w:pPr>
        <w:spacing w:after="0"/>
        <w:jc w:val="both"/>
        <w:rPr>
          <w:rFonts w:ascii="Arial" w:hAnsi="Arial" w:cs="Arial"/>
          <w:color w:val="auto"/>
          <w:sz w:val="16"/>
          <w:szCs w:val="16"/>
          <w:lang w:val="es-PR"/>
        </w:rPr>
      </w:pPr>
    </w:p>
    <w:p w:rsidR="00CA6BB7" w:rsidRPr="001F004B" w:rsidRDefault="00C6063C" w:rsidP="00D97563">
      <w:pPr>
        <w:spacing w:after="0"/>
        <w:jc w:val="both"/>
        <w:rPr>
          <w:rFonts w:ascii="Bookman Old Style" w:hAnsi="Bookman Old Style"/>
          <w:color w:val="auto"/>
          <w:sz w:val="24"/>
          <w:szCs w:val="24"/>
          <w:lang w:val="es-PR"/>
        </w:rPr>
      </w:pPr>
      <w:r>
        <w:rPr>
          <w:rFonts w:ascii="Bookman Old Style" w:hAnsi="Bookman Old Style"/>
          <w:noProof/>
          <w:color w:val="auto"/>
          <w:sz w:val="24"/>
          <w:szCs w:val="24"/>
          <w:lang w:val="es-PR" w:eastAsia="es-PR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510540</wp:posOffset>
                </wp:positionV>
                <wp:extent cx="6743700" cy="468630"/>
                <wp:effectExtent l="31115" t="15240" r="26035" b="11430"/>
                <wp:wrapNone/>
                <wp:docPr id="1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468630"/>
                          <a:chOff x="1271" y="5344"/>
                          <a:chExt cx="10061" cy="738"/>
                        </a:xfrm>
                      </wpg:grpSpPr>
                      <wpg:grpSp>
                        <wpg:cNvPr id="11" name="Group 168"/>
                        <wpg:cNvGrpSpPr>
                          <a:grpSpLocks/>
                        </wpg:cNvGrpSpPr>
                        <wpg:grpSpPr bwMode="auto">
                          <a:xfrm rot="16200000">
                            <a:off x="5933" y="682"/>
                            <a:ext cx="738" cy="10061"/>
                            <a:chOff x="9540" y="45"/>
                            <a:chExt cx="1996" cy="16133"/>
                          </a:xfrm>
                        </wpg:grpSpPr>
                        <wps:wsp>
                          <wps:cNvPr id="12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271" y="5445"/>
                            <a:ext cx="9861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3E16" w:rsidRPr="0087288E" w:rsidRDefault="00443E16" w:rsidP="00443E16">
                              <w:pPr>
                                <w:pStyle w:val="SendersAddress"/>
                                <w:jc w:val="center"/>
                                <w:rPr>
                                  <w:sz w:val="22"/>
                                  <w:szCs w:val="22"/>
                                  <w:lang w:val="es-PR"/>
                                </w:rPr>
                              </w:pPr>
                              <w:r w:rsidRPr="0085238A">
                                <w:rPr>
                                  <w:color w:val="auto"/>
                                  <w:sz w:val="22"/>
                                  <w:szCs w:val="22"/>
                                  <w:lang w:val="es-PR"/>
                                </w:rPr>
                                <w:t xml:space="preserve">Urb. Catalana #24 </w:t>
                              </w:r>
                              <w:r w:rsidRPr="0085238A"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sym w:font="Wingdings 2" w:char="F097"/>
                              </w:r>
                              <w:r w:rsidRPr="0085238A">
                                <w:rPr>
                                  <w:color w:val="auto"/>
                                  <w:sz w:val="22"/>
                                  <w:szCs w:val="22"/>
                                  <w:lang w:val="es-PR"/>
                                </w:rPr>
                                <w:t xml:space="preserve"> 787-846-2728 / 236-4992 </w:t>
                              </w:r>
                              <w:r w:rsidRPr="0085238A"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sym w:font="Wingdings 2" w:char="F097"/>
                              </w:r>
                              <w:r w:rsidRPr="0085238A">
                                <w:rPr>
                                  <w:color w:val="auto"/>
                                  <w:sz w:val="16"/>
                                  <w:szCs w:val="16"/>
                                  <w:lang w:val="es-PR"/>
                                </w:rPr>
                                <w:t xml:space="preserve">  </w:t>
                              </w:r>
                              <w:r w:rsidRPr="0085238A">
                                <w:rPr>
                                  <w:color w:val="auto"/>
                                  <w:sz w:val="22"/>
                                  <w:szCs w:val="22"/>
                                  <w:lang w:val="es-PR"/>
                                </w:rPr>
                                <w:t>mirin@libertypr.net</w:t>
                              </w:r>
                            </w:p>
                            <w:p w:rsidR="00443E16" w:rsidRPr="009C7520" w:rsidRDefault="00443E16" w:rsidP="00443E16">
                              <w:pPr>
                                <w:rPr>
                                  <w:lang w:val="es-P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left:0;text-align:left;margin-left:2.45pt;margin-top:40.2pt;width:531pt;height:36.9pt;z-index:251664384" coordorigin="1271,5344" coordsize="10061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">
                <v:group id="Group 168" o:spid="_x0000_s1027" style="position:absolute;left:5933;top:682;width:738;height:10061;rotation:-90" coordorigin="9540,45" coordsize="1996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UnOtwwAAANsAAAAP&#10;AAAAAAAAAAAAAAAAAKoCAABkcnMvZG93bnJldi54bWxQSwUGAAAAAAQABAD6AAAAmgMAAAAA&#10;">
                  <v:rect id="Rectangle 169" o:spid="_x0000_s1028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8sAr4A&#10;AADbAAAADwAAAGRycy9kb3ducmV2LnhtbERPTYvCMBC9C/sfwix4KWuqiJSuUWRB8bRgFbwOzdiW&#10;TSYliVr//UYQvM3jfc5yPVgjbuRD51jBdJKDIK6d7rhRcDpuvwoQISJrNI5JwYMCrFcfoyWW2t35&#10;QLcqNiKFcChRQRtjX0oZ6pYshonriRN3cd5iTNA3Unu8p3Br5CzPF9Jix6mhxZ5+Wqr/qqtV8Ouz&#10;yJuz5EtmzTzoItuZ6qrU+HPYfIOINMS3+OXe6zR/Bs9f0g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PLAK+AAAA2wAAAA8AAAAAAAAAAAAAAAAAmAIAAGRycy9kb3ducmV2&#10;LnhtbFBLBQYAAAAABAAEAPUAAACDAwAAAAA=&#10;" fillcolor="#feb686" stroked="f" strokecolor="#bfb675">
                    <v:fill color2="#fe8637" rotate="t" angle="90" focus="100%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70" o:spid="_x0000_s1029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aNtcAAAADbAAAADwAAAGRycy9kb3ducmV2LnhtbERPS4vCMBC+C/6HMII3TV1llWoUFRZc&#10;PPk4eByasSk2k9JEW/31G0HY23x8z1msWluKB9W+cKxgNExAEGdOF5wrOJ9+BjMQPiBrLB2Tgid5&#10;WC27nQWm2jV8oMcx5CKGsE9RgQmhSqX0mSGLfugq4shdXW0xRFjnUtfYxHBbyq8k+ZYWC44NBiva&#10;Gspux7tVMB3fb+tJVf6+kv3ONC8+4GW7Uarfa9dzEIHa8C/+uHc6zh/D+5d4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2jbXAAAAA2wAAAA8AAAAAAAAAAAAAAAAA&#10;oQIAAGRycy9kb3ducmV2LnhtbFBLBQYAAAAABAAEAPkAAACOAwAAAAA=&#10;" strokecolor="#feceae" strokeweight="1pt"/>
                  <v:shape id="AutoShape 171" o:spid="_x0000_s1030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Uu78AAADbAAAADwAAAGRycy9kb3ducmV2LnhtbERPy6rCMBDdC/5DGMGNXFMfiPQaRQTB&#10;6kJ83P3QzG2LzaQ00da/N4Lgbg7nOYtVa0rxoNoVlhWMhhEI4tTqgjMF18v2Zw7CeWSNpWVS8CQH&#10;q2W3s8BY24ZP9Dj7TIQQdjEqyL2vYildmpNBN7QVceD+bW3QB1hnUtfYhHBTynEUzaTBgkNDjhVt&#10;ckpv57tRYGbNxCdTvA/Gfwcz4X0yP24Tpfq9dv0LwlPrv+KPe6fD/C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kJUu78AAADbAAAADwAAAAAAAAAAAAAAAACh&#10;AgAAZHJzL2Rvd25yZXYueG1sUEsFBgAAAAAEAAQA+QAAAI0DAAAAAA==&#10;" strokecolor="#fe8637" strokeweight="2.25pt"/>
                  <v:shape id="AutoShape 172" o:spid="_x0000_s1031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EMhsEAAADbAAAADwAAAGRycy9kb3ducmV2LnhtbERP22oCMRB9L/gPYQTfalZLi6xG8VJB&#10;Wnzw8gFDMnvBzWRNoq5/3xQKfZvDuc5s0dlG3MmH2rGC0TADQaydqblUcD5tXycgQkQ22DgmBU8K&#10;sJj3XmaYG/fgA92PsRQphEOOCqoY21zKoCuyGIauJU5c4bzFmKAvpfH4SOG2keMs+5AWa04NFba0&#10;rkhfjjer4O3pr1pvrl+b8f673Rar4tNfpFKDfrecgojUxX/xn3tn0vx3+P0lHSD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EQyGwQAAANsAAAAPAAAAAAAAAAAAAAAA&#10;AKECAABkcnMvZG93bnJldi54bWxQSwUGAAAAAAQABAD5AAAAjwMAAAAA&#10;" strokecolor="#feceae" strokeweight="4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3" o:spid="_x0000_s1032" type="#_x0000_t202" style="position:absolute;left:1271;top:5445;width:986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43E16" w:rsidRPr="0087288E" w:rsidRDefault="00443E16" w:rsidP="00443E16">
                        <w:pPr>
                          <w:pStyle w:val="SendersAddress"/>
                          <w:jc w:val="center"/>
                          <w:rPr>
                            <w:sz w:val="22"/>
                            <w:szCs w:val="22"/>
                            <w:lang w:val="es-PR"/>
                          </w:rPr>
                        </w:pPr>
                        <w:r w:rsidRPr="0085238A">
                          <w:rPr>
                            <w:color w:val="auto"/>
                            <w:sz w:val="22"/>
                            <w:szCs w:val="22"/>
                            <w:lang w:val="es-PR"/>
                          </w:rPr>
                          <w:t xml:space="preserve">Urb. Catalana #24 </w:t>
                        </w:r>
                        <w:r w:rsidRPr="0085238A">
                          <w:rPr>
                            <w:color w:val="auto"/>
                            <w:sz w:val="16"/>
                            <w:szCs w:val="16"/>
                          </w:rPr>
                          <w:sym w:font="Wingdings 2" w:char="F097"/>
                        </w:r>
                        <w:r w:rsidRPr="0085238A">
                          <w:rPr>
                            <w:color w:val="auto"/>
                            <w:sz w:val="22"/>
                            <w:szCs w:val="22"/>
                            <w:lang w:val="es-PR"/>
                          </w:rPr>
                          <w:t xml:space="preserve"> 787-846-2728 / 236-4992 </w:t>
                        </w:r>
                        <w:r w:rsidRPr="0085238A">
                          <w:rPr>
                            <w:color w:val="auto"/>
                            <w:sz w:val="16"/>
                            <w:szCs w:val="16"/>
                          </w:rPr>
                          <w:sym w:font="Wingdings 2" w:char="F097"/>
                        </w:r>
                        <w:r w:rsidRPr="0085238A">
                          <w:rPr>
                            <w:color w:val="auto"/>
                            <w:sz w:val="16"/>
                            <w:szCs w:val="16"/>
                            <w:lang w:val="es-PR"/>
                          </w:rPr>
                          <w:t xml:space="preserve">  </w:t>
                        </w:r>
                        <w:r w:rsidRPr="0085238A">
                          <w:rPr>
                            <w:color w:val="auto"/>
                            <w:sz w:val="22"/>
                            <w:szCs w:val="22"/>
                            <w:lang w:val="es-PR"/>
                          </w:rPr>
                          <w:t>mirin@libertypr.net</w:t>
                        </w:r>
                      </w:p>
                      <w:p w:rsidR="00443E16" w:rsidRPr="009C7520" w:rsidRDefault="00443E16" w:rsidP="00443E16">
                        <w:pPr>
                          <w:rPr>
                            <w:lang w:val="es-P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ookman Old Style" w:hAnsi="Bookman Old Style"/>
          <w:noProof/>
          <w:color w:val="auto"/>
          <w:sz w:val="24"/>
          <w:szCs w:val="24"/>
          <w:lang w:val="es-PR" w:eastAsia="es-PR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2870200</wp:posOffset>
                </wp:positionV>
                <wp:extent cx="6743700" cy="468630"/>
                <wp:effectExtent l="31115" t="22225" r="26035" b="13970"/>
                <wp:wrapNone/>
                <wp:docPr id="3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468630"/>
                          <a:chOff x="1271" y="5344"/>
                          <a:chExt cx="10061" cy="738"/>
                        </a:xfrm>
                      </wpg:grpSpPr>
                      <wpg:grpSp>
                        <wpg:cNvPr id="4" name="Group 160"/>
                        <wpg:cNvGrpSpPr>
                          <a:grpSpLocks/>
                        </wpg:cNvGrpSpPr>
                        <wpg:grpSpPr bwMode="auto">
                          <a:xfrm rot="16200000">
                            <a:off x="5933" y="682"/>
                            <a:ext cx="738" cy="10061"/>
                            <a:chOff x="9540" y="45"/>
                            <a:chExt cx="1996" cy="16133"/>
                          </a:xfrm>
                        </wpg:grpSpPr>
                        <wps:wsp>
                          <wps:cNvPr id="5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271" y="5445"/>
                            <a:ext cx="9861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6BB7" w:rsidRPr="0087288E" w:rsidRDefault="00CA6BB7" w:rsidP="00CA6BB7">
                              <w:pPr>
                                <w:pStyle w:val="SendersAddress"/>
                                <w:jc w:val="center"/>
                                <w:rPr>
                                  <w:sz w:val="22"/>
                                  <w:szCs w:val="22"/>
                                  <w:lang w:val="es-PR"/>
                                </w:rPr>
                              </w:pPr>
                              <w:r w:rsidRPr="0085238A">
                                <w:rPr>
                                  <w:color w:val="auto"/>
                                  <w:sz w:val="22"/>
                                  <w:szCs w:val="22"/>
                                  <w:lang w:val="es-PR"/>
                                </w:rPr>
                                <w:t xml:space="preserve">Urb. Catalana #24 </w:t>
                              </w:r>
                              <w:r w:rsidRPr="0085238A"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sym w:font="Wingdings 2" w:char="F097"/>
                              </w:r>
                              <w:r w:rsidRPr="0085238A">
                                <w:rPr>
                                  <w:color w:val="auto"/>
                                  <w:sz w:val="22"/>
                                  <w:szCs w:val="22"/>
                                  <w:lang w:val="es-PR"/>
                                </w:rPr>
                                <w:t xml:space="preserve"> 787-846-2728 / 236-4992 </w:t>
                              </w:r>
                              <w:r w:rsidRPr="0085238A"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sym w:font="Wingdings 2" w:char="F097"/>
                              </w:r>
                              <w:r w:rsidRPr="0085238A">
                                <w:rPr>
                                  <w:color w:val="auto"/>
                                  <w:sz w:val="16"/>
                                  <w:szCs w:val="16"/>
                                  <w:lang w:val="es-PR"/>
                                </w:rPr>
                                <w:t xml:space="preserve">  </w:t>
                              </w:r>
                              <w:r w:rsidRPr="0085238A">
                                <w:rPr>
                                  <w:color w:val="auto"/>
                                  <w:sz w:val="22"/>
                                  <w:szCs w:val="22"/>
                                  <w:lang w:val="es-PR"/>
                                </w:rPr>
                                <w:t>mirin@libertypr.net</w:t>
                              </w:r>
                            </w:p>
                            <w:p w:rsidR="00CA6BB7" w:rsidRPr="009C7520" w:rsidRDefault="00CA6BB7">
                              <w:pPr>
                                <w:rPr>
                                  <w:lang w:val="es-P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33" style="position:absolute;left:0;text-align:left;margin-left:2.45pt;margin-top:226pt;width:531pt;height:36.9pt;z-index:251663360" coordorigin="1271,5344" coordsize="10061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">
                <v:group id="Group 160" o:spid="_x0000_s1034" style="position:absolute;left:5933;top:682;width:738;height:10061;rotation:-90" coordorigin="9540,45" coordsize="1996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EqbfsQAAADaAAAA&#10;DwAAAAAAAAAAAAAAAACqAgAAZHJzL2Rvd25yZXYueG1sUEsFBgAAAAAEAAQA+gAAAJsDAAAAAA==&#10;">
                  <v:rect id="Rectangle 161" o:spid="_x0000_s1035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aKcAA&#10;AADaAAAADwAAAGRycy9kb3ducmV2LnhtbESPQYvCMBSE7wv+h/AEL0VTZVekGkUExdPCVsHro3m2&#10;xeSlJFHrvzcLC3scZuYbZrXprREP8qF1rGA6yUEQV063XCs4n/bjBYgQkTUax6TgRQE268HHCgvt&#10;nvxDjzLWIkE4FKigibErpAxVQxbDxHXEybs6bzEm6WupPT4T3Bo5y/O5tNhyWmiwo11D1a28WwXf&#10;Pou8vUi+ZtZ8Br3IDqa8KzUa9tsliEh9/A//tY9awRf8Xkk3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CaKcAAAADaAAAADwAAAAAAAAAAAAAAAACYAgAAZHJzL2Rvd25y&#10;ZXYueG1sUEsFBgAAAAAEAAQA9QAAAIUDAAAAAA==&#10;" fillcolor="#feb686" stroked="f" strokecolor="#bfb675">
                    <v:fill color2="#fe8637" rotate="t" angle="90" focus="100%" type="gradient"/>
                  </v:rect>
                  <v:shape id="AutoShape 162" o:spid="_x0000_s1036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  <v:shape id="AutoShape 163" o:spid="_x0000_s1037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NM8IAAADaAAAADwAAAGRycy9kb3ducmV2LnhtbESPQYvCMBSE7wv+h/AEL4um6lKlaxQR&#10;BKsHUXfvj+ZtW2xeShNt/fdGEPY4zMw3zGLVmUrcqXGlZQXjUQSCOLO65FzBz2U7nINwHlljZZkU&#10;PMjBatn7WGCibcsnup99LgKEXYIKCu/rREqXFWTQjWxNHLw/2xj0QTa51A22AW4qOYmiWBosOSwU&#10;WNOmoOx6vhkFJm6nPv3C2+fk92CmvE/nx22q1KDfrb9BeOr8f/jd3mkFM3hdCTd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GNM8IAAADaAAAADwAAAAAAAAAAAAAA&#10;AAChAgAAZHJzL2Rvd25yZXYueG1sUEsFBgAAAAAEAAQA+QAAAJADAAAAAA==&#10;" strokecolor="#fe8637" strokeweight="2.25pt"/>
                  <v:shape id="AutoShape 164" o:spid="_x0000_s1038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/v:group>
                <v:shape id="Text Box 159" o:spid="_x0000_s1039" type="#_x0000_t202" style="position:absolute;left:1271;top:5445;width:986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A6BB7" w:rsidRPr="0087288E" w:rsidRDefault="00CA6BB7" w:rsidP="00CA6BB7">
                        <w:pPr>
                          <w:pStyle w:val="SendersAddress"/>
                          <w:jc w:val="center"/>
                          <w:rPr>
                            <w:sz w:val="22"/>
                            <w:szCs w:val="22"/>
                            <w:lang w:val="es-PR"/>
                          </w:rPr>
                        </w:pPr>
                        <w:r w:rsidRPr="0085238A">
                          <w:rPr>
                            <w:color w:val="auto"/>
                            <w:sz w:val="22"/>
                            <w:szCs w:val="22"/>
                            <w:lang w:val="es-PR"/>
                          </w:rPr>
                          <w:t xml:space="preserve">Urb. Catalana #24 </w:t>
                        </w:r>
                        <w:r w:rsidRPr="0085238A">
                          <w:rPr>
                            <w:color w:val="auto"/>
                            <w:sz w:val="16"/>
                            <w:szCs w:val="16"/>
                          </w:rPr>
                          <w:sym w:font="Wingdings 2" w:char="F097"/>
                        </w:r>
                        <w:r w:rsidRPr="0085238A">
                          <w:rPr>
                            <w:color w:val="auto"/>
                            <w:sz w:val="22"/>
                            <w:szCs w:val="22"/>
                            <w:lang w:val="es-PR"/>
                          </w:rPr>
                          <w:t xml:space="preserve"> 787-846-2728 / 236-4992 </w:t>
                        </w:r>
                        <w:r w:rsidRPr="0085238A">
                          <w:rPr>
                            <w:color w:val="auto"/>
                            <w:sz w:val="16"/>
                            <w:szCs w:val="16"/>
                          </w:rPr>
                          <w:sym w:font="Wingdings 2" w:char="F097"/>
                        </w:r>
                        <w:r w:rsidRPr="0085238A">
                          <w:rPr>
                            <w:color w:val="auto"/>
                            <w:sz w:val="16"/>
                            <w:szCs w:val="16"/>
                            <w:lang w:val="es-PR"/>
                          </w:rPr>
                          <w:t xml:space="preserve">  </w:t>
                        </w:r>
                        <w:r w:rsidRPr="0085238A">
                          <w:rPr>
                            <w:color w:val="auto"/>
                            <w:sz w:val="22"/>
                            <w:szCs w:val="22"/>
                            <w:lang w:val="es-PR"/>
                          </w:rPr>
                          <w:t>mirin@libertypr.net</w:t>
                        </w:r>
                      </w:p>
                      <w:p w:rsidR="00CA6BB7" w:rsidRPr="009C7520" w:rsidRDefault="00CA6BB7">
                        <w:pPr>
                          <w:rPr>
                            <w:lang w:val="es-P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A6BB7" w:rsidRPr="001F004B" w:rsidSect="00D97563">
      <w:headerReference w:type="default" r:id="rId11"/>
      <w:footerReference w:type="default" r:id="rId12"/>
      <w:pgSz w:w="12240" w:h="15840" w:code="1"/>
      <w:pgMar w:top="720" w:right="720" w:bottom="720" w:left="72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A3E" w:rsidRDefault="00011A3E">
      <w:r>
        <w:separator/>
      </w:r>
    </w:p>
  </w:endnote>
  <w:endnote w:type="continuationSeparator" w:id="0">
    <w:p w:rsidR="00011A3E" w:rsidRDefault="0001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0DC" w:rsidRDefault="00011A3E" w:rsidP="00940613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D0719">
      <w:rPr>
        <w:noProof/>
      </w:rPr>
      <w:t>2</w:t>
    </w:r>
    <w:r>
      <w:rPr>
        <w:noProof/>
      </w:rPr>
      <w:fldChar w:fldCharType="end"/>
    </w:r>
    <w:r w:rsidR="00DC512C">
      <w:t xml:space="preserve"> </w:t>
    </w:r>
    <w:r w:rsidR="00C6063C">
      <w:rPr>
        <w:noProof/>
        <w:lang w:val="es-PR" w:eastAsia="es-PR" w:bidi="ar-SA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A3E" w:rsidRDefault="00011A3E">
      <w:r>
        <w:separator/>
      </w:r>
    </w:p>
  </w:footnote>
  <w:footnote w:type="continuationSeparator" w:id="0">
    <w:p w:rsidR="00011A3E" w:rsidRDefault="00011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0DC" w:rsidRDefault="000F6D7C" w:rsidP="00940613">
    <w:pPr>
      <w:pStyle w:val="Header"/>
      <w:jc w:val="right"/>
    </w:pPr>
    <w:r>
      <w:t>4/23/20</w:t>
    </w:r>
    <w:r w:rsidR="00C6063C">
      <w:rPr>
        <w:noProof/>
        <w:lang w:val="es-PR" w:eastAsia="es-PR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7545705</wp:posOffset>
              </wp:positionH>
              <wp:positionV relativeFrom="page">
                <wp:posOffset>-90170</wp:posOffset>
              </wp:positionV>
              <wp:extent cx="0" cy="10238105"/>
              <wp:effectExtent l="11430" t="14605" r="7620" b="152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94.15pt;margin-top:-7.1pt;width:0;height:806.1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  <w:r w:rsidR="009C7520"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1">
    <w:nsid w:val="138C091E"/>
    <w:multiLevelType w:val="hybridMultilevel"/>
    <w:tmpl w:val="FCF6FC3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546436D6"/>
    <w:multiLevelType w:val="hybridMultilevel"/>
    <w:tmpl w:val="D70A38BC"/>
    <w:lvl w:ilvl="0" w:tplc="50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9D4FCE"/>
    <w:multiLevelType w:val="hybridMultilevel"/>
    <w:tmpl w:val="C5FAA0F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840E0"/>
    <w:multiLevelType w:val="hybridMultilevel"/>
    <w:tmpl w:val="6D862D48"/>
    <w:lvl w:ilvl="0" w:tplc="28046C98">
      <w:start w:val="1"/>
      <w:numFmt w:val="lowerLetter"/>
      <w:lvlText w:val="%1."/>
      <w:lvlJc w:val="left"/>
      <w:pPr>
        <w:ind w:left="0" w:firstLine="576"/>
      </w:pPr>
      <w:rPr>
        <w:rFonts w:hint="default"/>
        <w:sz w:val="23"/>
      </w:rPr>
    </w:lvl>
    <w:lvl w:ilvl="1" w:tplc="500A0019" w:tentative="1">
      <w:start w:val="1"/>
      <w:numFmt w:val="lowerLetter"/>
      <w:lvlText w:val="%2."/>
      <w:lvlJc w:val="left"/>
      <w:pPr>
        <w:ind w:left="2880" w:hanging="360"/>
      </w:pPr>
    </w:lvl>
    <w:lvl w:ilvl="2" w:tplc="500A001B" w:tentative="1">
      <w:start w:val="1"/>
      <w:numFmt w:val="lowerRoman"/>
      <w:lvlText w:val="%3."/>
      <w:lvlJc w:val="right"/>
      <w:pPr>
        <w:ind w:left="3600" w:hanging="180"/>
      </w:pPr>
    </w:lvl>
    <w:lvl w:ilvl="3" w:tplc="500A000F" w:tentative="1">
      <w:start w:val="1"/>
      <w:numFmt w:val="decimal"/>
      <w:lvlText w:val="%4."/>
      <w:lvlJc w:val="left"/>
      <w:pPr>
        <w:ind w:left="4320" w:hanging="360"/>
      </w:pPr>
    </w:lvl>
    <w:lvl w:ilvl="4" w:tplc="500A0019" w:tentative="1">
      <w:start w:val="1"/>
      <w:numFmt w:val="lowerLetter"/>
      <w:lvlText w:val="%5."/>
      <w:lvlJc w:val="left"/>
      <w:pPr>
        <w:ind w:left="5040" w:hanging="360"/>
      </w:pPr>
    </w:lvl>
    <w:lvl w:ilvl="5" w:tplc="500A001B" w:tentative="1">
      <w:start w:val="1"/>
      <w:numFmt w:val="lowerRoman"/>
      <w:lvlText w:val="%6."/>
      <w:lvlJc w:val="right"/>
      <w:pPr>
        <w:ind w:left="5760" w:hanging="180"/>
      </w:pPr>
    </w:lvl>
    <w:lvl w:ilvl="6" w:tplc="500A000F" w:tentative="1">
      <w:start w:val="1"/>
      <w:numFmt w:val="decimal"/>
      <w:lvlText w:val="%7."/>
      <w:lvlJc w:val="left"/>
      <w:pPr>
        <w:ind w:left="6480" w:hanging="360"/>
      </w:pPr>
    </w:lvl>
    <w:lvl w:ilvl="7" w:tplc="500A0019" w:tentative="1">
      <w:start w:val="1"/>
      <w:numFmt w:val="lowerLetter"/>
      <w:lvlText w:val="%8."/>
      <w:lvlJc w:val="left"/>
      <w:pPr>
        <w:ind w:left="7200" w:hanging="360"/>
      </w:pPr>
    </w:lvl>
    <w:lvl w:ilvl="8" w:tplc="5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2"/>
  </w:num>
  <w:num w:numId="20">
    <w:abstractNumId w:val="10"/>
  </w:num>
  <w:num w:numId="21">
    <w:abstractNumId w:val="10"/>
  </w:num>
  <w:num w:numId="22">
    <w:abstractNumId w:val="10"/>
  </w:num>
  <w:num w:numId="23">
    <w:abstractNumId w:val="12"/>
  </w:num>
  <w:num w:numId="24">
    <w:abstractNumId w:val="15"/>
  </w:num>
  <w:num w:numId="25">
    <w:abstractNumId w:val="11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4D"/>
    <w:rsid w:val="00011A3E"/>
    <w:rsid w:val="00031836"/>
    <w:rsid w:val="00040C72"/>
    <w:rsid w:val="00083B3D"/>
    <w:rsid w:val="000B14DC"/>
    <w:rsid w:val="000F6D7C"/>
    <w:rsid w:val="00180FE1"/>
    <w:rsid w:val="001B7BF2"/>
    <w:rsid w:val="001F004B"/>
    <w:rsid w:val="00247D17"/>
    <w:rsid w:val="003228C6"/>
    <w:rsid w:val="00337786"/>
    <w:rsid w:val="00343BA7"/>
    <w:rsid w:val="003F409E"/>
    <w:rsid w:val="004045A8"/>
    <w:rsid w:val="00416285"/>
    <w:rsid w:val="00425246"/>
    <w:rsid w:val="00443E16"/>
    <w:rsid w:val="00454D2A"/>
    <w:rsid w:val="005242E8"/>
    <w:rsid w:val="0056263C"/>
    <w:rsid w:val="0059737D"/>
    <w:rsid w:val="005D0719"/>
    <w:rsid w:val="00652295"/>
    <w:rsid w:val="00680E7A"/>
    <w:rsid w:val="006B4BC0"/>
    <w:rsid w:val="007050DC"/>
    <w:rsid w:val="0072678F"/>
    <w:rsid w:val="0076781C"/>
    <w:rsid w:val="007864E2"/>
    <w:rsid w:val="00832EA1"/>
    <w:rsid w:val="0085238A"/>
    <w:rsid w:val="0087288E"/>
    <w:rsid w:val="008A734D"/>
    <w:rsid w:val="008E4A07"/>
    <w:rsid w:val="00940613"/>
    <w:rsid w:val="0099294D"/>
    <w:rsid w:val="0099309A"/>
    <w:rsid w:val="009C7520"/>
    <w:rsid w:val="009E41C7"/>
    <w:rsid w:val="00A0415C"/>
    <w:rsid w:val="00A16EFF"/>
    <w:rsid w:val="00A51598"/>
    <w:rsid w:val="00A53A6A"/>
    <w:rsid w:val="00AC53D5"/>
    <w:rsid w:val="00AF11F8"/>
    <w:rsid w:val="00B07AC5"/>
    <w:rsid w:val="00B1373F"/>
    <w:rsid w:val="00C6063C"/>
    <w:rsid w:val="00CA6BB7"/>
    <w:rsid w:val="00CD569C"/>
    <w:rsid w:val="00D812D1"/>
    <w:rsid w:val="00D97563"/>
    <w:rsid w:val="00DC512C"/>
    <w:rsid w:val="00E47D52"/>
    <w:rsid w:val="00EA3690"/>
    <w:rsid w:val="00ED4D22"/>
    <w:rsid w:val="00F27306"/>
    <w:rsid w:val="00FA33EA"/>
    <w:rsid w:val="00FA69F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es-PR" w:eastAsia="es-P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F4"/>
    <w:pPr>
      <w:spacing w:after="200" w:line="276" w:lineRule="auto"/>
    </w:pPr>
    <w:rPr>
      <w:color w:val="414751"/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A69F4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69F4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A69F4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A69F4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A69F4"/>
    <w:pPr>
      <w:spacing w:after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A69F4"/>
    <w:pPr>
      <w:spacing w:after="0"/>
      <w:outlineLvl w:val="5"/>
    </w:pPr>
    <w:rPr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A69F4"/>
    <w:pPr>
      <w:spacing w:after="0"/>
      <w:outlineLvl w:val="6"/>
    </w:pPr>
    <w:rPr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A69F4"/>
    <w:pPr>
      <w:spacing w:after="0"/>
      <w:outlineLvl w:val="7"/>
    </w:pPr>
    <w:rPr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A69F4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A69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FA69F4"/>
    <w:pPr>
      <w:ind w:left="720"/>
    </w:pPr>
  </w:style>
  <w:style w:type="character" w:styleId="BookTitle">
    <w:name w:val="Book Title"/>
    <w:basedOn w:val="DefaultParagraphFont"/>
    <w:uiPriority w:val="33"/>
    <w:qFormat/>
    <w:rsid w:val="00FA69F4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A69F4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qFormat/>
    <w:rsid w:val="00FA69F4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A69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9F4"/>
    <w:rPr>
      <w:color w:val="414751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FA69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F4"/>
    <w:rPr>
      <w:color w:val="414751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FA69F4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FA69F4"/>
    <w:rPr>
      <w:b/>
      <w:color w:val="414751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rsid w:val="00FA69F4"/>
    <w:pPr>
      <w:ind w:left="0"/>
    </w:pPr>
    <w:rPr>
      <w:b/>
      <w:color w:val="FE8637"/>
    </w:rPr>
  </w:style>
  <w:style w:type="paragraph" w:customStyle="1" w:styleId="RecipientAddress">
    <w:name w:val="Recipient Address"/>
    <w:basedOn w:val="NoSpacing"/>
    <w:uiPriority w:val="3"/>
    <w:qFormat/>
    <w:rsid w:val="00FA69F4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FA69F4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FA69F4"/>
    <w:rPr>
      <w:color w:val="414751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sid w:val="00FA69F4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FA69F4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FA69F4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A69F4"/>
    <w:rPr>
      <w:rFonts w:ascii="Century Schoolbook" w:hAnsi="Century Schoolbook"/>
      <w:smallCaps/>
      <w:color w:val="414751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F4"/>
    <w:rPr>
      <w:rFonts w:ascii="Century Schoolbook" w:hAnsi="Century Schoolbook"/>
      <w:color w:val="414751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F4"/>
    <w:rPr>
      <w:rFonts w:ascii="Century Schoolbook" w:hAnsi="Century Schoolbook"/>
      <w:color w:val="414751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F4"/>
    <w:rPr>
      <w:rFonts w:ascii="Century Schoolbook" w:hAnsi="Century Schoolbook"/>
      <w:color w:val="E65B01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F4"/>
    <w:rPr>
      <w:i/>
      <w:color w:val="E65B01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F4"/>
    <w:rPr>
      <w:b/>
      <w:color w:val="E65B01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F4"/>
    <w:rPr>
      <w:b/>
      <w:i/>
      <w:color w:val="E65B01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F4"/>
    <w:rPr>
      <w:b/>
      <w:color w:val="3667C3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F4"/>
    <w:rPr>
      <w:b/>
      <w:i/>
      <w:color w:val="3667C3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FA69F4"/>
    <w:rPr>
      <w:i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A69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69F4"/>
    <w:rPr>
      <w:i/>
      <w:color w:val="414751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FA69F4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F4"/>
    <w:rPr>
      <w:color w:val="E65B01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FA69F4"/>
    <w:rPr>
      <w:rFonts w:cs="Times New Roman"/>
      <w:b/>
      <w:caps/>
      <w:color w:val="3667C3"/>
      <w:spacing w:val="5"/>
      <w:sz w:val="18"/>
      <w:szCs w:val="18"/>
    </w:rPr>
  </w:style>
  <w:style w:type="numbering" w:customStyle="1" w:styleId="NumberedList">
    <w:name w:val="Numbered List"/>
    <w:uiPriority w:val="99"/>
    <w:rsid w:val="00FA69F4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FA69F4"/>
    <w:rPr>
      <w:i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9F4"/>
    <w:rPr>
      <w:i/>
      <w:color w:val="575F6D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FA69F4"/>
    <w:rPr>
      <w:i/>
      <w:color w:val="E65B01"/>
    </w:rPr>
  </w:style>
  <w:style w:type="character" w:styleId="SubtleReference">
    <w:name w:val="Subtle Reference"/>
    <w:basedOn w:val="DefaultParagraphFont"/>
    <w:uiPriority w:val="31"/>
    <w:qFormat/>
    <w:rsid w:val="00FA69F4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FA69F4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69F4"/>
    <w:rPr>
      <w:rFonts w:ascii="Century Schoolbook" w:hAnsi="Century Schoolbook"/>
      <w:smallCaps/>
      <w:color w:val="FE8637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FA69F4"/>
    <w:rPr>
      <w:color w:val="414751"/>
      <w:lang w:val="en-US" w:eastAsia="ja-JP" w:bidi="he-IL"/>
    </w:rPr>
  </w:style>
  <w:style w:type="paragraph" w:customStyle="1" w:styleId="Sidebar">
    <w:name w:val="Sidebar"/>
    <w:basedOn w:val="Normal"/>
    <w:uiPriority w:val="2"/>
    <w:semiHidden/>
    <w:unhideWhenUsed/>
    <w:rsid w:val="00FA69F4"/>
    <w:pPr>
      <w:spacing w:line="300" w:lineRule="auto"/>
    </w:pPr>
    <w:rPr>
      <w:b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F4"/>
    <w:rPr>
      <w:rFonts w:ascii="Tahoma" w:hAnsi="Tahoma" w:cs="Tahoma"/>
      <w:color w:val="414751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FA69F4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FA69F4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A69F4"/>
    <w:rPr>
      <w:b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FA69F4"/>
    <w:rPr>
      <w:b/>
      <w:color w:val="FE8637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FA69F4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FA69F4"/>
    <w:rPr>
      <w:color w:val="41475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rsid w:val="00FA69F4"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rsid w:val="00FA69F4"/>
    <w:pPr>
      <w:ind w:left="720"/>
    </w:pPr>
  </w:style>
  <w:style w:type="paragraph" w:customStyle="1" w:styleId="Bullet1">
    <w:name w:val="Bullet 1"/>
    <w:basedOn w:val="ListParagraph"/>
    <w:uiPriority w:val="37"/>
    <w:qFormat/>
    <w:rsid w:val="00FA69F4"/>
    <w:pPr>
      <w:numPr>
        <w:numId w:val="22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FA69F4"/>
    <w:pPr>
      <w:numPr>
        <w:ilvl w:val="1"/>
        <w:numId w:val="22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FA69F4"/>
    <w:rPr>
      <w:color w:val="FFFFFF"/>
      <w:spacing w:val="20"/>
    </w:rPr>
  </w:style>
  <w:style w:type="paragraph" w:customStyle="1" w:styleId="Default">
    <w:name w:val="Default"/>
    <w:rsid w:val="00D97563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es-PR" w:eastAsia="es-P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F4"/>
    <w:pPr>
      <w:spacing w:after="200" w:line="276" w:lineRule="auto"/>
    </w:pPr>
    <w:rPr>
      <w:color w:val="414751"/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FA69F4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69F4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FA69F4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A69F4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A69F4"/>
    <w:pPr>
      <w:spacing w:after="0"/>
      <w:outlineLvl w:val="4"/>
    </w:pPr>
    <w:rPr>
      <w:i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A69F4"/>
    <w:pPr>
      <w:spacing w:after="0"/>
      <w:outlineLvl w:val="5"/>
    </w:pPr>
    <w:rPr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A69F4"/>
    <w:pPr>
      <w:spacing w:after="0"/>
      <w:outlineLvl w:val="6"/>
    </w:pPr>
    <w:rPr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A69F4"/>
    <w:pPr>
      <w:spacing w:after="0"/>
      <w:outlineLvl w:val="7"/>
    </w:pPr>
    <w:rPr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A69F4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A69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FA69F4"/>
    <w:pPr>
      <w:ind w:left="720"/>
    </w:pPr>
  </w:style>
  <w:style w:type="character" w:styleId="BookTitle">
    <w:name w:val="Book Title"/>
    <w:basedOn w:val="DefaultParagraphFont"/>
    <w:uiPriority w:val="33"/>
    <w:qFormat/>
    <w:rsid w:val="00FA69F4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A69F4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qFormat/>
    <w:rsid w:val="00FA69F4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A69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9F4"/>
    <w:rPr>
      <w:color w:val="414751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FA69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F4"/>
    <w:rPr>
      <w:color w:val="414751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FA69F4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FA69F4"/>
    <w:rPr>
      <w:b/>
      <w:color w:val="414751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rsid w:val="00FA69F4"/>
    <w:pPr>
      <w:ind w:left="0"/>
    </w:pPr>
    <w:rPr>
      <w:b/>
      <w:color w:val="FE8637"/>
    </w:rPr>
  </w:style>
  <w:style w:type="paragraph" w:customStyle="1" w:styleId="RecipientAddress">
    <w:name w:val="Recipient Address"/>
    <w:basedOn w:val="NoSpacing"/>
    <w:uiPriority w:val="3"/>
    <w:qFormat/>
    <w:rsid w:val="00FA69F4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FA69F4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FA69F4"/>
    <w:rPr>
      <w:color w:val="414751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sid w:val="00FA69F4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FA69F4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FA69F4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FA69F4"/>
    <w:rPr>
      <w:rFonts w:ascii="Century Schoolbook" w:hAnsi="Century Schoolbook"/>
      <w:smallCaps/>
      <w:color w:val="414751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F4"/>
    <w:rPr>
      <w:rFonts w:ascii="Century Schoolbook" w:hAnsi="Century Schoolbook"/>
      <w:color w:val="414751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F4"/>
    <w:rPr>
      <w:rFonts w:ascii="Century Schoolbook" w:hAnsi="Century Schoolbook"/>
      <w:color w:val="414751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F4"/>
    <w:rPr>
      <w:rFonts w:ascii="Century Schoolbook" w:hAnsi="Century Schoolbook"/>
      <w:color w:val="E65B01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F4"/>
    <w:rPr>
      <w:i/>
      <w:color w:val="E65B01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F4"/>
    <w:rPr>
      <w:b/>
      <w:color w:val="E65B01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F4"/>
    <w:rPr>
      <w:b/>
      <w:i/>
      <w:color w:val="E65B01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F4"/>
    <w:rPr>
      <w:b/>
      <w:color w:val="3667C3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F4"/>
    <w:rPr>
      <w:b/>
      <w:i/>
      <w:color w:val="3667C3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FA69F4"/>
    <w:rPr>
      <w:i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A69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69F4"/>
    <w:rPr>
      <w:i/>
      <w:color w:val="414751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FA69F4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F4"/>
    <w:rPr>
      <w:color w:val="E65B01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FA69F4"/>
    <w:rPr>
      <w:rFonts w:cs="Times New Roman"/>
      <w:b/>
      <w:caps/>
      <w:color w:val="3667C3"/>
      <w:spacing w:val="5"/>
      <w:sz w:val="18"/>
      <w:szCs w:val="18"/>
    </w:rPr>
  </w:style>
  <w:style w:type="numbering" w:customStyle="1" w:styleId="NumberedList">
    <w:name w:val="Numbered List"/>
    <w:uiPriority w:val="99"/>
    <w:rsid w:val="00FA69F4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FA69F4"/>
    <w:rPr>
      <w:i/>
      <w:color w:val="575F6D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9F4"/>
    <w:rPr>
      <w:i/>
      <w:color w:val="575F6D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FA69F4"/>
    <w:rPr>
      <w:i/>
      <w:color w:val="E65B01"/>
    </w:rPr>
  </w:style>
  <w:style w:type="character" w:styleId="SubtleReference">
    <w:name w:val="Subtle Reference"/>
    <w:basedOn w:val="DefaultParagraphFont"/>
    <w:uiPriority w:val="31"/>
    <w:qFormat/>
    <w:rsid w:val="00FA69F4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FA69F4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69F4"/>
    <w:rPr>
      <w:rFonts w:ascii="Century Schoolbook" w:hAnsi="Century Schoolbook"/>
      <w:smallCaps/>
      <w:color w:val="FE8637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FA69F4"/>
    <w:rPr>
      <w:color w:val="414751"/>
      <w:lang w:val="en-US" w:eastAsia="ja-JP" w:bidi="he-IL"/>
    </w:rPr>
  </w:style>
  <w:style w:type="paragraph" w:customStyle="1" w:styleId="Sidebar">
    <w:name w:val="Sidebar"/>
    <w:basedOn w:val="Normal"/>
    <w:uiPriority w:val="2"/>
    <w:semiHidden/>
    <w:unhideWhenUsed/>
    <w:rsid w:val="00FA69F4"/>
    <w:pPr>
      <w:spacing w:line="300" w:lineRule="auto"/>
    </w:pPr>
    <w:rPr>
      <w:b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F4"/>
    <w:rPr>
      <w:rFonts w:ascii="Tahoma" w:hAnsi="Tahoma" w:cs="Tahoma"/>
      <w:color w:val="414751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FA69F4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FA69F4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FA69F4"/>
    <w:rPr>
      <w:b/>
      <w:color w:val="FE8637"/>
    </w:rPr>
  </w:style>
  <w:style w:type="character" w:customStyle="1" w:styleId="DateChar">
    <w:name w:val="Date Char"/>
    <w:basedOn w:val="DefaultParagraphFont"/>
    <w:link w:val="Date"/>
    <w:uiPriority w:val="99"/>
    <w:rsid w:val="00FA69F4"/>
    <w:rPr>
      <w:b/>
      <w:color w:val="FE8637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FA69F4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FA69F4"/>
    <w:rPr>
      <w:color w:val="41475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rsid w:val="00FA69F4"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rsid w:val="00FA69F4"/>
    <w:pPr>
      <w:ind w:left="720"/>
    </w:pPr>
  </w:style>
  <w:style w:type="paragraph" w:customStyle="1" w:styleId="Bullet1">
    <w:name w:val="Bullet 1"/>
    <w:basedOn w:val="ListParagraph"/>
    <w:uiPriority w:val="37"/>
    <w:qFormat/>
    <w:rsid w:val="00FA69F4"/>
    <w:pPr>
      <w:numPr>
        <w:numId w:val="22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FA69F4"/>
    <w:pPr>
      <w:numPr>
        <w:ilvl w:val="1"/>
        <w:numId w:val="22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FA69F4"/>
    <w:rPr>
      <w:color w:val="FFFFFF"/>
      <w:spacing w:val="20"/>
    </w:rPr>
  </w:style>
  <w:style w:type="paragraph" w:customStyle="1" w:styleId="Default">
    <w:name w:val="Default"/>
    <w:rsid w:val="00D97563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AppData\Roaming\Microsoft\Templates\Letter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2009-04-23T00:00:00</PublishDate>
  <Abstract/>
  <CompanyAddress>Urb. Catalana #24</CompanyAddress>
  <CompanyPhone>787-846-2728 / 236-4992</CompanyPhone>
  <CompanyFax/>
  <CompanyEmail>mirin@libertypr.net</CompanyEmail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5816F79-E487-4F5D-98CC-A03653C0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Letter(4)</Template>
  <TotalTime>1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Lcda. Miriam Cruz Rodríguez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Cru</dc:creator>
  <cp:lastModifiedBy>MiriamCruz</cp:lastModifiedBy>
  <cp:revision>2</cp:revision>
  <dcterms:created xsi:type="dcterms:W3CDTF">2015-10-29T11:56:00Z</dcterms:created>
  <dcterms:modified xsi:type="dcterms:W3CDTF">2015-10-29T11:56:00Z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TC101927481033</vt:lpwstr>
  </property>
</Properties>
</file>